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55244" w14:textId="101E1E4C" w:rsidR="00311C84" w:rsidRPr="00311C84" w:rsidRDefault="00000000" w:rsidP="00311C84">
      <w:pPr>
        <w:pStyle w:val="Heading1"/>
        <w:rPr>
          <w:rFonts w:ascii="Open Sans" w:hAnsi="Open Sans" w:cs="Open Sans"/>
          <w:color w:val="000000"/>
        </w:rPr>
      </w:pPr>
      <w:sdt>
        <w:sdtPr>
          <w:id w:val="1946798941"/>
          <w:placeholder>
            <w:docPart w:val="A4C1AE1813975048A7AC344E37C54F1E"/>
          </w:placeholder>
          <w:temporary/>
          <w:showingPlcHdr/>
          <w15:appearance w15:val="hidden"/>
        </w:sdtPr>
        <w:sdtContent>
          <w:r w:rsidR="000F312B">
            <w:rPr>
              <w:lang w:val="en-GB" w:bidi="en-GB"/>
            </w:rPr>
            <w:t>Take Notes</w:t>
          </w:r>
        </w:sdtContent>
      </w:sdt>
      <w:r w:rsidR="00311C84">
        <w:t xml:space="preserve">: </w:t>
      </w:r>
      <w:r w:rsidR="00311C84">
        <w:rPr>
          <w:rFonts w:ascii="Open Sans" w:hAnsi="Open Sans" w:cs="Open Sans"/>
          <w:color w:val="000000"/>
        </w:rPr>
        <w:t>C++ for Financial Mathematics</w:t>
      </w:r>
    </w:p>
    <w:p w14:paraId="6509CE3D" w14:textId="3D7B3B0E" w:rsidR="00807843" w:rsidRDefault="00311C84" w:rsidP="00311C84">
      <w:pPr>
        <w:pStyle w:val="ListBullet"/>
      </w:pPr>
      <w:r>
        <w:t xml:space="preserve">Accompanying website </w:t>
      </w:r>
      <w:r>
        <w:sym w:font="Wingdings" w:char="F0E0"/>
      </w:r>
      <w:r>
        <w:t xml:space="preserve"> </w:t>
      </w:r>
      <w:hyperlink r:id="rId7" w:history="1">
        <w:r w:rsidRPr="00342A45">
          <w:rPr>
            <w:rStyle w:val="Hyperlink"/>
          </w:rPr>
          <w:t>https://johnarmstrongmaths.com/cppbook/cpp-website.html</w:t>
        </w:r>
      </w:hyperlink>
    </w:p>
    <w:p w14:paraId="0A0AB100" w14:textId="77777777" w:rsidR="00311C84" w:rsidRDefault="00311C84" w:rsidP="00311C84">
      <w:pPr>
        <w:pStyle w:val="ListBullet"/>
      </w:pPr>
    </w:p>
    <w:p w14:paraId="4439F784" w14:textId="77777777" w:rsidR="00807843" w:rsidRDefault="000F312B">
      <w:pPr>
        <w:pStyle w:val="Heading2"/>
      </w:pPr>
      <w:r>
        <w:rPr>
          <w:lang w:val="en-GB" w:bidi="en-GB"/>
        </w:rPr>
        <w:t xml:space="preserve">To learn more and get OneNote, visit </w:t>
      </w:r>
      <w:hyperlink r:id="rId8" w:history="1">
        <w:r>
          <w:rPr>
            <w:rStyle w:val="Hyperlink"/>
            <w:lang w:val="en-GB" w:bidi="en-GB"/>
          </w:rPr>
          <w:t>www.onenote.com</w:t>
        </w:r>
      </w:hyperlink>
      <w:r>
        <w:rPr>
          <w:lang w:val="en-GB" w:bidi="en-GB"/>
        </w:rPr>
        <w:t>.</w:t>
      </w:r>
    </w:p>
    <w:sectPr w:rsidR="00807843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201DE" w14:textId="77777777" w:rsidR="009D2E6D" w:rsidRDefault="009D2E6D">
      <w:r>
        <w:separator/>
      </w:r>
    </w:p>
    <w:p w14:paraId="610E8EF8" w14:textId="77777777" w:rsidR="009D2E6D" w:rsidRDefault="009D2E6D"/>
  </w:endnote>
  <w:endnote w:type="continuationSeparator" w:id="0">
    <w:p w14:paraId="4E255697" w14:textId="77777777" w:rsidR="009D2E6D" w:rsidRDefault="009D2E6D">
      <w:r>
        <w:continuationSeparator/>
      </w:r>
    </w:p>
    <w:p w14:paraId="0977C1C4" w14:textId="77777777" w:rsidR="009D2E6D" w:rsidRDefault="009D2E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5A907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06F14" w14:textId="77777777" w:rsidR="009D2E6D" w:rsidRDefault="009D2E6D">
      <w:r>
        <w:separator/>
      </w:r>
    </w:p>
    <w:p w14:paraId="528210FB" w14:textId="77777777" w:rsidR="009D2E6D" w:rsidRDefault="009D2E6D"/>
  </w:footnote>
  <w:footnote w:type="continuationSeparator" w:id="0">
    <w:p w14:paraId="382C60A7" w14:textId="77777777" w:rsidR="009D2E6D" w:rsidRDefault="009D2E6D">
      <w:r>
        <w:continuationSeparator/>
      </w:r>
    </w:p>
    <w:p w14:paraId="1984C6BB" w14:textId="77777777" w:rsidR="009D2E6D" w:rsidRDefault="009D2E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787501">
    <w:abstractNumId w:val="1"/>
  </w:num>
  <w:num w:numId="2" w16cid:durableId="471286952">
    <w:abstractNumId w:val="0"/>
  </w:num>
  <w:num w:numId="3" w16cid:durableId="448554602">
    <w:abstractNumId w:val="2"/>
  </w:num>
  <w:num w:numId="4" w16cid:durableId="1282304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84"/>
    <w:rsid w:val="000F312B"/>
    <w:rsid w:val="002D080B"/>
    <w:rsid w:val="00311C84"/>
    <w:rsid w:val="00523C74"/>
    <w:rsid w:val="00807843"/>
    <w:rsid w:val="009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034085"/>
  <w15:chartTrackingRefBased/>
  <w15:docId w15:val="{C691AC47-ADF3-384D-BE2F-880C3671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5238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hnarmstrongmaths.com/cppbook/cpp-websit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mou09/Library/Containers/com.microsoft.Word/Data/Library/Application%20Support/Microsoft/Office/16.0/DTS/en-GB%7bD51FD038-7F79-B643-99F8-3A9010B423CC%7d/%7b5B795186-3DCE-A94D-B2CC-FC5F734F09F3%7dtf10002086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C1AE1813975048A7AC344E37C54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7E8B5-69A1-0042-8336-BFD71D66EC65}"/>
      </w:docPartPr>
      <w:docPartBody>
        <w:p w:rsidR="00000000" w:rsidRDefault="00000000">
          <w:pPr>
            <w:pStyle w:val="A4C1AE1813975048A7AC344E37C54F1E"/>
          </w:pPr>
          <w:r>
            <w:rPr>
              <w:lang w:bidi="en-GB"/>
            </w:rP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97481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26"/>
    <w:rsid w:val="00523C74"/>
    <w:rsid w:val="00A6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C1AE1813975048A7AC344E37C54F1E">
    <w:name w:val="A4C1AE1813975048A7AC344E37C54F1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kern w:val="0"/>
      <w:sz w:val="30"/>
      <w:szCs w:val="30"/>
      <w:lang w:val="en-US" w:eastAsia="ja-JP"/>
      <w14:ligatures w14:val="none"/>
    </w:rPr>
  </w:style>
  <w:style w:type="paragraph" w:customStyle="1" w:styleId="7DFF7BB570E3364EA6CD9BA47E491101">
    <w:name w:val="7DFF7BB570E3364EA6CD9BA47E491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Martial Aguessi</dc:creator>
  <cp:keywords/>
  <dc:description/>
  <cp:lastModifiedBy>Martial AGUESSI</cp:lastModifiedBy>
  <cp:revision>1</cp:revision>
  <dcterms:created xsi:type="dcterms:W3CDTF">2025-05-06T20:15:00Z</dcterms:created>
  <dcterms:modified xsi:type="dcterms:W3CDTF">2025-05-06T20:19:00Z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